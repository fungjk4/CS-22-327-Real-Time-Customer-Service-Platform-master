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8B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5FA1B167" w14:textId="038F5A84" w:rsidR="00CE428E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Karim Mahmoud</w:t>
      </w:r>
    </w:p>
    <w:p w14:paraId="591FA3D1" w14:textId="2D90300E" w:rsid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Jonathan Fung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</w:p>
    <w:p w14:paraId="2E455DC3" w14:textId="0F90421C" w:rsidR="0013663F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Taylor Tran </w:t>
      </w:r>
    </w:p>
    <w:p w14:paraId="261F2EC8" w14:textId="2C44E86A" w:rsidR="0013663F" w:rsidRPr="008F4D0B" w:rsidRDefault="0013663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Sanidhya Desai </w:t>
      </w:r>
    </w:p>
    <w:p w14:paraId="2DDC7C3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E971EE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6896F98" w14:textId="3757DEBB" w:rsidR="00CE428E" w:rsidRDefault="00872BA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Learning about Amazon Connect to initiate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3663F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18ACE71" w14:textId="23B830CD" w:rsidR="008F4D0B" w:rsidRPr="008F4D0B" w:rsidRDefault="00872BA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Creating basic Front-end design for Customer and Agent</w:t>
      </w:r>
      <w:r w:rsidR="00B9323C">
        <w:rPr>
          <w:rFonts w:ascii="Helvetica" w:hAnsi="Helvetica" w:cs="Helvetica"/>
          <w:i/>
          <w:color w:val="000000"/>
        </w:rPr>
        <w:t xml:space="preserve"> –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 w:rsidR="00B9323C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251EB60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263A9A8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3147721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1CF144B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B1C334A" w14:textId="77777777" w:rsidR="00DF5501" w:rsidRDefault="00B9323C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Design the front end of the website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DF5501"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6EE5B7DB" w14:textId="22710919" w:rsidR="00CE428E" w:rsidRDefault="003B0E09" w:rsidP="003B0E09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DF5501">
        <w:rPr>
          <w:rFonts w:ascii="Helvetica" w:hAnsi="Helvetica" w:cs="Helvetica"/>
          <w:i/>
          <w:color w:val="000000"/>
        </w:rPr>
        <w:t>Sep 17, 2021</w:t>
      </w:r>
    </w:p>
    <w:p w14:paraId="3E12A471" w14:textId="77777777" w:rsidR="00DF5501" w:rsidRDefault="00DF5501" w:rsidP="00DF5501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Watch python tutorials on how to use flask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Karim Mahmoud, Jonathan Fung, Taylor Tran, Sanidhya Desai</w:t>
      </w:r>
    </w:p>
    <w:p w14:paraId="7DCB402B" w14:textId="73C65717" w:rsidR="008F4D0B" w:rsidRDefault="008F4D0B" w:rsidP="003B0E09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r w:rsidR="00DF5501">
        <w:rPr>
          <w:rFonts w:ascii="Helvetica" w:hAnsi="Helvetica" w:cs="Helvetica"/>
          <w:i/>
          <w:color w:val="000000"/>
        </w:rPr>
        <w:t>October 31, 2021</w:t>
      </w:r>
    </w:p>
    <w:p w14:paraId="1B080C49" w14:textId="785D014F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a Grasp on AWS</w:t>
      </w:r>
    </w:p>
    <w:p w14:paraId="2308213F" w14:textId="4DE6ECD1" w:rsidR="002053F8" w:rsidRDefault="002053F8" w:rsidP="003B0E09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- Sept 30</w:t>
      </w:r>
      <w:r w:rsidRPr="002053F8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>, 2021</w:t>
      </w:r>
    </w:p>
    <w:p w14:paraId="048F885A" w14:textId="596244AE" w:rsidR="002053F8" w:rsidRDefault="002053F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Prototype Finished before End of Semester</w:t>
      </w:r>
    </w:p>
    <w:p w14:paraId="29F1A579" w14:textId="18021F64" w:rsidR="002053F8" w:rsidRDefault="002053F8" w:rsidP="003B0E09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- </w:t>
      </w:r>
      <w:r w:rsidR="003B0E09">
        <w:rPr>
          <w:rFonts w:ascii="Helvetica" w:hAnsi="Helvetica" w:cs="Helvetica"/>
          <w:i/>
          <w:color w:val="000000"/>
        </w:rPr>
        <w:t>December</w:t>
      </w:r>
      <w:r>
        <w:rPr>
          <w:rFonts w:ascii="Helvetica" w:hAnsi="Helvetica" w:cs="Helvetica"/>
          <w:i/>
          <w:color w:val="000000"/>
        </w:rPr>
        <w:t xml:space="preserve"> 2021</w:t>
      </w:r>
    </w:p>
    <w:p w14:paraId="4FEF91A8" w14:textId="77777777" w:rsidR="002053F8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56D99217" w14:textId="77777777" w:rsidR="002053F8" w:rsidRPr="008F4D0B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7969BC4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86A2B4B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918B2DE" w14:textId="7E913970" w:rsidR="008F4D0B" w:rsidRPr="002053F8" w:rsidRDefault="003B0E09" w:rsidP="0037284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Acquiring knowledge on how to connect AWS and Front-End</w:t>
      </w:r>
      <w:r w:rsidR="008F4D0B" w:rsidRPr="00DF5501">
        <w:rPr>
          <w:rFonts w:ascii="Helvetica" w:hAnsi="Helvetica" w:cs="Helvetica"/>
          <w:i/>
          <w:color w:val="000000"/>
        </w:rPr>
        <w:t xml:space="preserve">– </w:t>
      </w:r>
      <w:r w:rsidR="00DF5501" w:rsidRPr="00DF5501">
        <w:rPr>
          <w:rFonts w:ascii="Helvetica" w:hAnsi="Helvetica" w:cs="Helvetica"/>
          <w:i/>
          <w:color w:val="000000"/>
        </w:rPr>
        <w:t xml:space="preserve">Karim Mahmoud, Jonathan Fung, Taylor Tran, </w:t>
      </w:r>
      <w:proofErr w:type="spellStart"/>
      <w:r w:rsidR="00DF5501"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="002053F8" w:rsidRPr="002053F8">
        <w:rPr>
          <w:rFonts w:ascii="Helvetica" w:hAnsi="Helvetica" w:cs="Helvetica"/>
          <w:i/>
          <w:color w:val="000000"/>
        </w:rPr>
        <w:t xml:space="preserve"> </w:t>
      </w:r>
      <w:r w:rsidR="002053F8">
        <w:rPr>
          <w:rFonts w:ascii="Helvetica" w:hAnsi="Helvetica" w:cs="Helvetica"/>
          <w:i/>
          <w:color w:val="000000"/>
        </w:rPr>
        <w:t>Desai</w:t>
      </w:r>
    </w:p>
    <w:p w14:paraId="2379A670" w14:textId="2E203320" w:rsidR="00103C4C" w:rsidRPr="002053F8" w:rsidRDefault="003B0E09" w:rsidP="00103C4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3B0E09">
        <w:rPr>
          <w:rFonts w:ascii="Helvetica" w:hAnsi="Helvetica" w:cs="Helvetica"/>
          <w:i/>
          <w:iCs/>
          <w:color w:val="000000"/>
        </w:rPr>
        <w:t>Deciding what technology to use Python or Angular</w:t>
      </w:r>
      <w:r w:rsidR="00103C4C" w:rsidRPr="00DF5501">
        <w:rPr>
          <w:rFonts w:ascii="Helvetica" w:hAnsi="Helvetica" w:cs="Helvetica"/>
          <w:i/>
          <w:color w:val="000000"/>
        </w:rPr>
        <w:t xml:space="preserve">– Karim Mahmoud, Jonathan Fung, Taylor Tran, </w:t>
      </w:r>
      <w:proofErr w:type="spellStart"/>
      <w:r w:rsidR="00103C4C" w:rsidRPr="00DF5501">
        <w:rPr>
          <w:rFonts w:ascii="Helvetica" w:hAnsi="Helvetica" w:cs="Helvetica"/>
          <w:i/>
          <w:color w:val="000000"/>
        </w:rPr>
        <w:t>Sanidhya</w:t>
      </w:r>
      <w:proofErr w:type="spellEnd"/>
      <w:r w:rsidR="00103C4C" w:rsidRPr="002053F8">
        <w:rPr>
          <w:rFonts w:ascii="Helvetica" w:hAnsi="Helvetica" w:cs="Helvetica"/>
          <w:i/>
          <w:color w:val="000000"/>
        </w:rPr>
        <w:t xml:space="preserve"> </w:t>
      </w:r>
      <w:r w:rsidR="00103C4C">
        <w:rPr>
          <w:rFonts w:ascii="Helvetica" w:hAnsi="Helvetica" w:cs="Helvetica"/>
          <w:i/>
          <w:color w:val="000000"/>
        </w:rPr>
        <w:t>Desai</w:t>
      </w:r>
    </w:p>
    <w:p w14:paraId="75EB7594" w14:textId="0CF2EE95" w:rsidR="00103C4C" w:rsidRPr="00103C4C" w:rsidRDefault="00103C4C" w:rsidP="00103C4C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14:paraId="349D9296" w14:textId="24165A8D" w:rsidR="002053F8" w:rsidRPr="00DF5501" w:rsidRDefault="002053F8" w:rsidP="002053F8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</w:p>
    <w:sectPr w:rsidR="002053F8" w:rsidRPr="00DF5501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E787" w14:textId="77777777" w:rsidR="0035480A" w:rsidRDefault="0035480A" w:rsidP="00110679">
      <w:pPr>
        <w:spacing w:after="0" w:line="240" w:lineRule="auto"/>
      </w:pPr>
      <w:r>
        <w:separator/>
      </w:r>
    </w:p>
  </w:endnote>
  <w:endnote w:type="continuationSeparator" w:id="0">
    <w:p w14:paraId="34D86FA1" w14:textId="77777777" w:rsidR="0035480A" w:rsidRDefault="0035480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DEE5" w14:textId="77777777" w:rsidR="0035480A" w:rsidRDefault="0035480A" w:rsidP="00110679">
      <w:pPr>
        <w:spacing w:after="0" w:line="240" w:lineRule="auto"/>
      </w:pPr>
      <w:r>
        <w:separator/>
      </w:r>
    </w:p>
  </w:footnote>
  <w:footnote w:type="continuationSeparator" w:id="0">
    <w:p w14:paraId="4B182471" w14:textId="77777777" w:rsidR="0035480A" w:rsidRDefault="0035480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811A" w14:textId="01FDAC4F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3B0E09">
      <w:rPr>
        <w:b/>
        <w:sz w:val="32"/>
        <w:szCs w:val="32"/>
      </w:rPr>
      <w:t xml:space="preserve">MC </w:t>
    </w:r>
    <w:proofErr w:type="gramStart"/>
    <w:r w:rsidR="003B0E09">
      <w:rPr>
        <w:b/>
        <w:sz w:val="32"/>
        <w:szCs w:val="32"/>
      </w:rPr>
      <w:t>451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name</w:t>
    </w:r>
  </w:p>
  <w:p w14:paraId="177B8D6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9EB67ED" w14:textId="5145E72E" w:rsidR="00110679" w:rsidRPr="008F4D0B" w:rsidRDefault="008F4D0B" w:rsidP="00110679">
    <w:pPr>
      <w:pStyle w:val="Header"/>
      <w:jc w:val="center"/>
      <w:rPr>
        <w:i/>
        <w:sz w:val="24"/>
        <w:szCs w:val="24"/>
      </w:rPr>
    </w:pPr>
    <w:r w:rsidRPr="008F4D0B">
      <w:rPr>
        <w:i/>
        <w:sz w:val="24"/>
        <w:szCs w:val="24"/>
      </w:rPr>
      <w:t>Date</w:t>
    </w:r>
    <w:r w:rsidR="003B0E09">
      <w:rPr>
        <w:i/>
        <w:sz w:val="24"/>
        <w:szCs w:val="24"/>
      </w:rPr>
      <w:t xml:space="preserve"> 9/15/21</w:t>
    </w:r>
  </w:p>
  <w:p w14:paraId="56FED6F2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D1511" wp14:editId="6BEDE7E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B5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3F"/>
    <w:rsid w:val="00103C4C"/>
    <w:rsid w:val="001062DD"/>
    <w:rsid w:val="00110679"/>
    <w:rsid w:val="0013663F"/>
    <w:rsid w:val="002053F8"/>
    <w:rsid w:val="002A7A77"/>
    <w:rsid w:val="0035480A"/>
    <w:rsid w:val="00385B39"/>
    <w:rsid w:val="003B0E09"/>
    <w:rsid w:val="004019F4"/>
    <w:rsid w:val="0065049A"/>
    <w:rsid w:val="00671386"/>
    <w:rsid w:val="00814AEF"/>
    <w:rsid w:val="00872BA7"/>
    <w:rsid w:val="008F4D0B"/>
    <w:rsid w:val="00AB6123"/>
    <w:rsid w:val="00AD3211"/>
    <w:rsid w:val="00B9323C"/>
    <w:rsid w:val="00BD71D3"/>
    <w:rsid w:val="00C17343"/>
    <w:rsid w:val="00C82ACA"/>
    <w:rsid w:val="00CD1F18"/>
    <w:rsid w:val="00CE428E"/>
    <w:rsid w:val="00DF5501"/>
    <w:rsid w:val="00E83ED4"/>
    <w:rsid w:val="00E856E4"/>
    <w:rsid w:val="00F15F74"/>
    <w:rsid w:val="00F573AC"/>
    <w:rsid w:val="00FC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C5A76"/>
  <w15:chartTrackingRefBased/>
  <w15:docId w15:val="{61C6560D-E29C-5348-9D77-2A6F54A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idhyadesai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Karim Nasr</dc:creator>
  <cp:keywords/>
  <dc:description/>
  <cp:lastModifiedBy>Sanidhya Desai</cp:lastModifiedBy>
  <cp:revision>2</cp:revision>
  <dcterms:created xsi:type="dcterms:W3CDTF">2021-09-16T04:26:00Z</dcterms:created>
  <dcterms:modified xsi:type="dcterms:W3CDTF">2021-09-16T04:26:00Z</dcterms:modified>
</cp:coreProperties>
</file>
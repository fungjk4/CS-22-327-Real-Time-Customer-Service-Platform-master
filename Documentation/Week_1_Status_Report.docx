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8B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5FA1B167" w14:textId="17412FAC" w:rsidR="00CE428E" w:rsidRP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Karim Mahmoud</w:t>
      </w:r>
      <w:r w:rsidR="008F4D0B" w:rsidRPr="008F4D0B">
        <w:rPr>
          <w:rFonts w:ascii="Helvetica" w:hAnsi="Helvetica" w:cs="Helvetica"/>
          <w:i/>
          <w:color w:val="000000"/>
        </w:rPr>
        <w:t>1</w:t>
      </w:r>
    </w:p>
    <w:p w14:paraId="591FA3D1" w14:textId="7F6DB1A7" w:rsid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Jonathan Fung</w:t>
      </w:r>
      <w:r w:rsidR="008F4D0B" w:rsidRPr="008F4D0B">
        <w:rPr>
          <w:rFonts w:ascii="Helvetica" w:hAnsi="Helvetica" w:cs="Helvetica"/>
          <w:i/>
          <w:color w:val="000000"/>
        </w:rPr>
        <w:t xml:space="preserve"> 2</w:t>
      </w:r>
    </w:p>
    <w:p w14:paraId="2E455DC3" w14:textId="6F18D137" w:rsidR="0013663F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Taylor Tran 3</w:t>
      </w:r>
    </w:p>
    <w:p w14:paraId="261F2EC8" w14:textId="52329931" w:rsidR="0013663F" w:rsidRP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Sanidhya Desai 4</w:t>
      </w:r>
    </w:p>
    <w:p w14:paraId="2DDC7C3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E971EE7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06896F98" w14:textId="1CAD6B32" w:rsidR="00CE428E" w:rsidRDefault="0013663F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Met </w:t>
      </w:r>
      <w:r w:rsidR="0065049A">
        <w:rPr>
          <w:rFonts w:ascii="Helvetica" w:hAnsi="Helvetica" w:cs="Helvetica"/>
          <w:i/>
          <w:color w:val="000000"/>
        </w:rPr>
        <w:t xml:space="preserve">With </w:t>
      </w:r>
      <w:proofErr w:type="spellStart"/>
      <w:r w:rsidR="0065049A">
        <w:rPr>
          <w:rFonts w:ascii="Helvetica" w:hAnsi="Helvetica" w:cs="Helvetica"/>
          <w:i/>
          <w:color w:val="000000"/>
        </w:rPr>
        <w:t>TeamMates</w:t>
      </w:r>
      <w:proofErr w:type="spellEnd"/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618ACE71" w14:textId="1B9AE193" w:rsidR="008F4D0B" w:rsidRPr="008F4D0B" w:rsidRDefault="0065049A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Reviewed the Project goals and </w:t>
      </w:r>
      <w:r w:rsidR="002053F8">
        <w:rPr>
          <w:rFonts w:ascii="Helvetica" w:hAnsi="Helvetica" w:cs="Helvetica"/>
          <w:i/>
          <w:color w:val="000000"/>
        </w:rPr>
        <w:t>Ideas with each other</w:t>
      </w:r>
      <w:r w:rsidR="00B9323C">
        <w:rPr>
          <w:rFonts w:ascii="Helvetica" w:hAnsi="Helvetica" w:cs="Helvetica"/>
          <w:i/>
          <w:color w:val="000000"/>
        </w:rPr>
        <w:t xml:space="preserve"> –</w:t>
      </w:r>
      <w:r w:rsidR="008F4D0B">
        <w:rPr>
          <w:rFonts w:ascii="Helvetica" w:hAnsi="Helvetica" w:cs="Helvetica"/>
          <w:i/>
          <w:color w:val="000000"/>
        </w:rPr>
        <w:t xml:space="preserve"> </w:t>
      </w:r>
      <w:r w:rsidR="00B9323C"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251EB60B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263A9A8A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3147721B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1CF144B6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B1C334A" w14:textId="77777777" w:rsidR="00DF5501" w:rsidRDefault="00B9323C" w:rsidP="00DF550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Design the front end of the website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DF5501"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6EE5B7DB" w14:textId="6803EE45" w:rsidR="00CE428E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 – </w:t>
      </w:r>
      <w:r w:rsidR="00DF5501">
        <w:rPr>
          <w:rFonts w:ascii="Helvetica" w:hAnsi="Helvetica" w:cs="Helvetica"/>
          <w:i/>
          <w:color w:val="000000"/>
        </w:rPr>
        <w:t>Sep 17, 2021</w:t>
      </w:r>
    </w:p>
    <w:p w14:paraId="3E12A471" w14:textId="77777777" w:rsidR="00DF5501" w:rsidRDefault="00DF5501" w:rsidP="00DF550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Watch python tutorials on how to use flask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7DCB402B" w14:textId="73C65717" w:rsid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– </w:t>
      </w:r>
      <w:r w:rsidR="00DF5501">
        <w:rPr>
          <w:rFonts w:ascii="Helvetica" w:hAnsi="Helvetica" w:cs="Helvetica"/>
          <w:i/>
          <w:color w:val="000000"/>
        </w:rPr>
        <w:t>October 31, 2021</w:t>
      </w:r>
    </w:p>
    <w:p w14:paraId="1B080C49" w14:textId="785D014F" w:rsidR="002053F8" w:rsidRDefault="002053F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Have a Grasp on </w:t>
      </w:r>
      <w:proofErr w:type="gramStart"/>
      <w:r>
        <w:rPr>
          <w:rFonts w:ascii="Helvetica" w:hAnsi="Helvetica" w:cs="Helvetica"/>
          <w:i/>
          <w:color w:val="000000"/>
        </w:rPr>
        <w:t>AWS</w:t>
      </w:r>
      <w:proofErr w:type="gramEnd"/>
    </w:p>
    <w:p w14:paraId="2308213F" w14:textId="4DE6ECD1" w:rsidR="002053F8" w:rsidRDefault="002053F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- Sept 30</w:t>
      </w:r>
      <w:r w:rsidRPr="002053F8">
        <w:rPr>
          <w:rFonts w:ascii="Helvetica" w:hAnsi="Helvetica" w:cs="Helvetica"/>
          <w:i/>
          <w:color w:val="000000"/>
          <w:vertAlign w:val="superscript"/>
        </w:rPr>
        <w:t>th</w:t>
      </w:r>
      <w:r>
        <w:rPr>
          <w:rFonts w:ascii="Helvetica" w:hAnsi="Helvetica" w:cs="Helvetica"/>
          <w:i/>
          <w:color w:val="000000"/>
        </w:rPr>
        <w:t>, 2021</w:t>
      </w:r>
    </w:p>
    <w:p w14:paraId="048F885A" w14:textId="596244AE" w:rsidR="002053F8" w:rsidRDefault="002053F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Have Prototype Finished before End of Semester</w:t>
      </w:r>
    </w:p>
    <w:p w14:paraId="29F1A579" w14:textId="328FC118" w:rsidR="002053F8" w:rsidRDefault="002053F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- </w:t>
      </w:r>
      <w:proofErr w:type="gramStart"/>
      <w:r>
        <w:rPr>
          <w:rFonts w:ascii="Helvetica" w:hAnsi="Helvetica" w:cs="Helvetica"/>
          <w:i/>
          <w:color w:val="000000"/>
        </w:rPr>
        <w:t>December,</w:t>
      </w:r>
      <w:proofErr w:type="gramEnd"/>
      <w:r>
        <w:rPr>
          <w:rFonts w:ascii="Helvetica" w:hAnsi="Helvetica" w:cs="Helvetica"/>
          <w:i/>
          <w:color w:val="000000"/>
        </w:rPr>
        <w:t xml:space="preserve"> 2021</w:t>
      </w:r>
    </w:p>
    <w:p w14:paraId="4FEF91A8" w14:textId="77777777" w:rsidR="002053F8" w:rsidRDefault="002053F8" w:rsidP="002053F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14:paraId="56D99217" w14:textId="77777777" w:rsidR="002053F8" w:rsidRPr="008F4D0B" w:rsidRDefault="002053F8" w:rsidP="002053F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14:paraId="7969BC4F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86A2B4B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7918B2DE" w14:textId="6475DB46" w:rsidR="008F4D0B" w:rsidRPr="002053F8" w:rsidRDefault="00DF5501" w:rsidP="00372846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DF5501">
        <w:rPr>
          <w:rFonts w:ascii="Helvetica" w:hAnsi="Helvetica" w:cs="Helvetica"/>
          <w:i/>
          <w:color w:val="000000"/>
        </w:rPr>
        <w:t xml:space="preserve"> </w:t>
      </w:r>
      <w:r w:rsidR="002053F8">
        <w:rPr>
          <w:rFonts w:ascii="Helvetica" w:hAnsi="Helvetica" w:cs="Helvetica"/>
          <w:i/>
          <w:color w:val="000000"/>
        </w:rPr>
        <w:t>Concerned with Learning AWS</w:t>
      </w:r>
      <w:r w:rsidR="008F4D0B" w:rsidRPr="00DF5501">
        <w:rPr>
          <w:rFonts w:ascii="Helvetica" w:hAnsi="Helvetica" w:cs="Helvetica"/>
          <w:i/>
          <w:color w:val="000000"/>
        </w:rPr>
        <w:t xml:space="preserve">– </w:t>
      </w:r>
      <w:r w:rsidRPr="00DF5501">
        <w:rPr>
          <w:rFonts w:ascii="Helvetica" w:hAnsi="Helvetica" w:cs="Helvetica"/>
          <w:i/>
          <w:color w:val="000000"/>
        </w:rPr>
        <w:t xml:space="preserve">Karim Mahmoud, Jonathan Fung, Taylor Tran, </w:t>
      </w:r>
      <w:proofErr w:type="spellStart"/>
      <w:r w:rsidRPr="00DF5501">
        <w:rPr>
          <w:rFonts w:ascii="Helvetica" w:hAnsi="Helvetica" w:cs="Helvetica"/>
          <w:i/>
          <w:color w:val="000000"/>
        </w:rPr>
        <w:t>Sanidhya</w:t>
      </w:r>
      <w:proofErr w:type="spellEnd"/>
      <w:r w:rsidR="002053F8" w:rsidRPr="002053F8">
        <w:rPr>
          <w:rFonts w:ascii="Helvetica" w:hAnsi="Helvetica" w:cs="Helvetica"/>
          <w:i/>
          <w:color w:val="000000"/>
        </w:rPr>
        <w:t xml:space="preserve"> </w:t>
      </w:r>
      <w:r w:rsidR="002053F8">
        <w:rPr>
          <w:rFonts w:ascii="Helvetica" w:hAnsi="Helvetica" w:cs="Helvetica"/>
          <w:i/>
          <w:color w:val="000000"/>
        </w:rPr>
        <w:t>Desai</w:t>
      </w:r>
    </w:p>
    <w:p w14:paraId="18A59A1F" w14:textId="77777777" w:rsidR="002053F8" w:rsidRPr="002053F8" w:rsidRDefault="002053F8" w:rsidP="002053F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Front End Language in debate (Python, Angular) </w:t>
      </w:r>
      <w:r w:rsidRPr="00DF5501">
        <w:rPr>
          <w:rFonts w:ascii="Helvetica" w:hAnsi="Helvetica" w:cs="Helvetica"/>
          <w:i/>
          <w:color w:val="000000"/>
        </w:rPr>
        <w:t xml:space="preserve">– Karim Mahmoud, Jonathan Fung, Taylor Tran, </w:t>
      </w:r>
      <w:proofErr w:type="spellStart"/>
      <w:r w:rsidRPr="00DF5501">
        <w:rPr>
          <w:rFonts w:ascii="Helvetica" w:hAnsi="Helvetica" w:cs="Helvetica"/>
          <w:i/>
          <w:color w:val="000000"/>
        </w:rPr>
        <w:t>Sanidhya</w:t>
      </w:r>
      <w:proofErr w:type="spellEnd"/>
      <w:r w:rsidRPr="002053F8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Desai</w:t>
      </w:r>
    </w:p>
    <w:p w14:paraId="349D9296" w14:textId="24165A8D" w:rsidR="002053F8" w:rsidRPr="00DF5501" w:rsidRDefault="002053F8" w:rsidP="002053F8">
      <w:pPr>
        <w:pStyle w:val="NormalWeb"/>
        <w:tabs>
          <w:tab w:val="left" w:pos="360"/>
        </w:tabs>
        <w:spacing w:before="0" w:beforeAutospacing="0" w:after="0" w:afterAutospacing="0"/>
        <w:ind w:left="720"/>
        <w:rPr>
          <w:rFonts w:ascii="Helvetica" w:hAnsi="Helvetica" w:cs="Helvetica"/>
          <w:color w:val="000000"/>
        </w:rPr>
      </w:pPr>
    </w:p>
    <w:sectPr w:rsidR="002053F8" w:rsidRPr="00DF5501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36A2" w14:textId="77777777" w:rsidR="00385B39" w:rsidRDefault="00385B39" w:rsidP="00110679">
      <w:pPr>
        <w:spacing w:after="0" w:line="240" w:lineRule="auto"/>
      </w:pPr>
      <w:r>
        <w:separator/>
      </w:r>
    </w:p>
  </w:endnote>
  <w:endnote w:type="continuationSeparator" w:id="0">
    <w:p w14:paraId="42F1B819" w14:textId="77777777" w:rsidR="00385B39" w:rsidRDefault="00385B3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9A9B" w14:textId="77777777" w:rsidR="00F15F74" w:rsidRDefault="00F15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DD0C" w14:textId="77777777" w:rsidR="00F15F74" w:rsidRDefault="00F15F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9924" w14:textId="77777777" w:rsidR="00F15F74" w:rsidRDefault="00F15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E5E3" w14:textId="77777777" w:rsidR="00385B39" w:rsidRDefault="00385B39" w:rsidP="00110679">
      <w:pPr>
        <w:spacing w:after="0" w:line="240" w:lineRule="auto"/>
      </w:pPr>
      <w:r>
        <w:separator/>
      </w:r>
    </w:p>
  </w:footnote>
  <w:footnote w:type="continuationSeparator" w:id="0">
    <w:p w14:paraId="10D58E87" w14:textId="77777777" w:rsidR="00385B39" w:rsidRDefault="00385B3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9718" w14:textId="77777777" w:rsidR="00F15F74" w:rsidRDefault="00F15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811A" w14:textId="77777777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  -  Project name</w:t>
    </w:r>
  </w:p>
  <w:p w14:paraId="177B8D6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79EB67ED" w14:textId="77777777" w:rsidR="00110679" w:rsidRPr="008F4D0B" w:rsidRDefault="008F4D0B" w:rsidP="00110679">
    <w:pPr>
      <w:pStyle w:val="Header"/>
      <w:jc w:val="center"/>
      <w:rPr>
        <w:i/>
        <w:sz w:val="24"/>
        <w:szCs w:val="24"/>
      </w:rPr>
    </w:pPr>
    <w:r w:rsidRPr="008F4D0B">
      <w:rPr>
        <w:i/>
        <w:sz w:val="24"/>
        <w:szCs w:val="24"/>
      </w:rPr>
      <w:t>Date</w:t>
    </w:r>
  </w:p>
  <w:p w14:paraId="56FED6F2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0D1511" wp14:editId="6BEDE7E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EB51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8A61" w14:textId="77777777" w:rsidR="00F15F74" w:rsidRDefault="00F15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3F"/>
    <w:rsid w:val="001062DD"/>
    <w:rsid w:val="00110679"/>
    <w:rsid w:val="0013663F"/>
    <w:rsid w:val="002053F8"/>
    <w:rsid w:val="002A7A77"/>
    <w:rsid w:val="00385B39"/>
    <w:rsid w:val="0065049A"/>
    <w:rsid w:val="00671386"/>
    <w:rsid w:val="00814AEF"/>
    <w:rsid w:val="008F4D0B"/>
    <w:rsid w:val="00AB6123"/>
    <w:rsid w:val="00AD3211"/>
    <w:rsid w:val="00B9323C"/>
    <w:rsid w:val="00C17343"/>
    <w:rsid w:val="00C82ACA"/>
    <w:rsid w:val="00CD1F18"/>
    <w:rsid w:val="00CE428E"/>
    <w:rsid w:val="00DF5501"/>
    <w:rsid w:val="00F15F74"/>
    <w:rsid w:val="00FC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C5A76"/>
  <w15:chartTrackingRefBased/>
  <w15:docId w15:val="{61C6560D-E29C-5348-9D77-2A6F54A0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ngb\Desktop\College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Mahmoud, Karim Nasr</dc:creator>
  <cp:keywords/>
  <dc:description/>
  <cp:lastModifiedBy>Jonathan Fung</cp:lastModifiedBy>
  <cp:revision>2</cp:revision>
  <dcterms:created xsi:type="dcterms:W3CDTF">2021-09-14T18:40:00Z</dcterms:created>
  <dcterms:modified xsi:type="dcterms:W3CDTF">2021-09-14T18:40:00Z</dcterms:modified>
</cp:coreProperties>
</file>
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8B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5FA1B167" w14:textId="17412FAC" w:rsidR="00CE428E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Karim Mahmoud</w:t>
      </w:r>
      <w:r w:rsidR="008F4D0B" w:rsidRPr="008F4D0B">
        <w:rPr>
          <w:rFonts w:ascii="Helvetica" w:hAnsi="Helvetica" w:cs="Helvetica"/>
          <w:i/>
          <w:color w:val="000000"/>
        </w:rPr>
        <w:t>1</w:t>
      </w:r>
    </w:p>
    <w:p w14:paraId="591FA3D1" w14:textId="7F6DB1A7" w:rsid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Jonathan Fung</w:t>
      </w:r>
      <w:r w:rsidR="008F4D0B" w:rsidRPr="008F4D0B">
        <w:rPr>
          <w:rFonts w:ascii="Helvetica" w:hAnsi="Helvetica" w:cs="Helvetica"/>
          <w:i/>
          <w:color w:val="000000"/>
        </w:rPr>
        <w:t xml:space="preserve"> 2</w:t>
      </w:r>
    </w:p>
    <w:p w14:paraId="2E455DC3" w14:textId="6F18D137" w:rsidR="0013663F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Taylor Tran 3</w:t>
      </w:r>
    </w:p>
    <w:p w14:paraId="261F2EC8" w14:textId="52329931" w:rsidR="0013663F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Sanidhya Desai 4</w:t>
      </w:r>
    </w:p>
    <w:p w14:paraId="2DDC7C3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E971EE7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6896F98" w14:textId="20CB98D4" w:rsidR="00CE428E" w:rsidRDefault="0013663F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Met with the sponsors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18ACE71" w14:textId="0E6918EF" w:rsidR="008F4D0B" w:rsidRPr="008F4D0B" w:rsidRDefault="00B9323C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a flow chart for the project –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251EB60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263A9A8A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3147721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1CF144B6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B1C334A" w14:textId="77777777" w:rsidR="00DF5501" w:rsidRDefault="00B9323C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Design the front end of the website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DF5501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EE5B7DB" w14:textId="6803EE45"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 – </w:t>
      </w:r>
      <w:r w:rsidR="00DF5501">
        <w:rPr>
          <w:rFonts w:ascii="Helvetica" w:hAnsi="Helvetica" w:cs="Helvetica"/>
          <w:i/>
          <w:color w:val="000000"/>
        </w:rPr>
        <w:t>Sep 17, 2021</w:t>
      </w:r>
    </w:p>
    <w:p w14:paraId="3E12A471" w14:textId="77777777" w:rsidR="00DF5501" w:rsidRDefault="00DF5501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Watch python tutorials on how to use flask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7DCB402B" w14:textId="44F173CE"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– </w:t>
      </w:r>
      <w:r w:rsidR="00DF5501">
        <w:rPr>
          <w:rFonts w:ascii="Helvetica" w:hAnsi="Helvetica" w:cs="Helvetica"/>
          <w:i/>
          <w:color w:val="000000"/>
        </w:rPr>
        <w:t>October 31, 2021</w:t>
      </w:r>
    </w:p>
    <w:p w14:paraId="7969BC4F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86A2B4B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918B2DE" w14:textId="710C3C6A" w:rsidR="008F4D0B" w:rsidRPr="00DF5501" w:rsidRDefault="00DF5501" w:rsidP="0037284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DF5501">
        <w:rPr>
          <w:rFonts w:ascii="Helvetica" w:hAnsi="Helvetica" w:cs="Helvetica"/>
          <w:i/>
          <w:color w:val="000000"/>
        </w:rPr>
        <w:t xml:space="preserve"> Finding AWS Password</w:t>
      </w:r>
      <w:r w:rsidR="008F4D0B" w:rsidRPr="00DF5501">
        <w:rPr>
          <w:rFonts w:ascii="Helvetica" w:hAnsi="Helvetica" w:cs="Helvetica"/>
          <w:i/>
          <w:color w:val="000000"/>
        </w:rPr>
        <w:t xml:space="preserve"> – </w:t>
      </w:r>
      <w:r w:rsidRPr="00DF5501">
        <w:rPr>
          <w:rFonts w:ascii="Helvetica" w:hAnsi="Helvetica" w:cs="Helvetica"/>
          <w:i/>
          <w:color w:val="000000"/>
        </w:rPr>
        <w:t xml:space="preserve">Karim Mahmoud, Jonathan Fung, Taylor Tran, Sanidhya </w:t>
      </w:r>
      <w:r>
        <w:rPr>
          <w:rFonts w:ascii="Helvetica" w:hAnsi="Helvetica" w:cs="Helvetica"/>
          <w:i/>
          <w:color w:val="000000"/>
        </w:rPr>
        <w:t>finding time to meet with group mates (can be solved through time)</w:t>
      </w:r>
      <w:r w:rsidR="008F4D0B" w:rsidRPr="00DF5501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sectPr w:rsidR="008F4D0B" w:rsidRPr="00DF5501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1B8F" w14:textId="77777777" w:rsidR="00AB6123" w:rsidRDefault="00AB6123" w:rsidP="00110679">
      <w:pPr>
        <w:spacing w:after="0" w:line="240" w:lineRule="auto"/>
      </w:pPr>
      <w:r>
        <w:separator/>
      </w:r>
    </w:p>
  </w:endnote>
  <w:endnote w:type="continuationSeparator" w:id="0">
    <w:p w14:paraId="7DA579A2" w14:textId="77777777" w:rsidR="00AB6123" w:rsidRDefault="00AB612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9A9B" w14:textId="77777777" w:rsidR="00F15F74" w:rsidRDefault="00F15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D0C" w14:textId="77777777" w:rsidR="00F15F74" w:rsidRDefault="00F15F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924" w14:textId="77777777" w:rsidR="00F15F74" w:rsidRDefault="00F15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53C9" w14:textId="77777777" w:rsidR="00AB6123" w:rsidRDefault="00AB6123" w:rsidP="00110679">
      <w:pPr>
        <w:spacing w:after="0" w:line="240" w:lineRule="auto"/>
      </w:pPr>
      <w:r>
        <w:separator/>
      </w:r>
    </w:p>
  </w:footnote>
  <w:footnote w:type="continuationSeparator" w:id="0">
    <w:p w14:paraId="533D764B" w14:textId="77777777" w:rsidR="00AB6123" w:rsidRDefault="00AB612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9718" w14:textId="77777777" w:rsidR="00F15F74" w:rsidRDefault="00F15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811A" w14:textId="77777777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  -  Project name</w:t>
    </w:r>
  </w:p>
  <w:p w14:paraId="177B8D6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9EB67ED" w14:textId="77777777"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</w:p>
  <w:p w14:paraId="56FED6F2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0D1511" wp14:editId="6BEDE7E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B5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8A61" w14:textId="77777777" w:rsidR="00F15F74" w:rsidRDefault="00F15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3F"/>
    <w:rsid w:val="001062DD"/>
    <w:rsid w:val="00110679"/>
    <w:rsid w:val="0013663F"/>
    <w:rsid w:val="002A7A77"/>
    <w:rsid w:val="00671386"/>
    <w:rsid w:val="00814AEF"/>
    <w:rsid w:val="008F4D0B"/>
    <w:rsid w:val="00AB6123"/>
    <w:rsid w:val="00AD3211"/>
    <w:rsid w:val="00B9323C"/>
    <w:rsid w:val="00C17343"/>
    <w:rsid w:val="00C82ACA"/>
    <w:rsid w:val="00CD1F18"/>
    <w:rsid w:val="00CE428E"/>
    <w:rsid w:val="00DF5501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5A76"/>
  <w15:chartTrackingRefBased/>
  <w15:docId w15:val="{61C6560D-E29C-5348-9D77-2A6F54A0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Karim Nasr</dc:creator>
  <cp:keywords/>
  <dc:description/>
  <cp:lastModifiedBy>Mahmoud, Karim Nasr</cp:lastModifiedBy>
  <cp:revision>1</cp:revision>
  <dcterms:created xsi:type="dcterms:W3CDTF">2021-09-13T22:05:00Z</dcterms:created>
  <dcterms:modified xsi:type="dcterms:W3CDTF">2021-09-13T22:32:00Z</dcterms:modified>
</cp:coreProperties>
</file>
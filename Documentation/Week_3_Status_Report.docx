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8B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5FA1B167" w14:textId="17412FAC" w:rsidR="00CE428E" w:rsidRP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Karim Mahmoud</w:t>
      </w:r>
      <w:r w:rsidR="008F4D0B" w:rsidRPr="008F4D0B">
        <w:rPr>
          <w:rFonts w:ascii="Helvetica" w:hAnsi="Helvetica" w:cs="Helvetica"/>
          <w:i/>
          <w:color w:val="000000"/>
        </w:rPr>
        <w:t>1</w:t>
      </w:r>
    </w:p>
    <w:p w14:paraId="591FA3D1" w14:textId="7F6DB1A7" w:rsid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Jonathan Fung</w:t>
      </w:r>
      <w:r w:rsidR="008F4D0B" w:rsidRPr="008F4D0B">
        <w:rPr>
          <w:rFonts w:ascii="Helvetica" w:hAnsi="Helvetica" w:cs="Helvetica"/>
          <w:i/>
          <w:color w:val="000000"/>
        </w:rPr>
        <w:t xml:space="preserve"> 2</w:t>
      </w:r>
    </w:p>
    <w:p w14:paraId="2E455DC3" w14:textId="6F18D137" w:rsidR="0013663F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Taylor Tran 3</w:t>
      </w:r>
    </w:p>
    <w:p w14:paraId="261F2EC8" w14:textId="52329931" w:rsidR="0013663F" w:rsidRP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Sanidhya Desai 4</w:t>
      </w:r>
    </w:p>
    <w:p w14:paraId="2DDC7C3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E971EE7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06896F98" w14:textId="6C3D3128" w:rsidR="00CE428E" w:rsidRDefault="0013663F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</w:t>
      </w:r>
      <w:r w:rsidR="0065049A">
        <w:rPr>
          <w:rFonts w:ascii="Helvetica" w:hAnsi="Helvetica" w:cs="Helvetica"/>
          <w:i/>
          <w:color w:val="000000"/>
        </w:rPr>
        <w:t xml:space="preserve">With </w:t>
      </w:r>
      <w:r w:rsidR="00E856E4">
        <w:rPr>
          <w:rFonts w:ascii="Helvetica" w:hAnsi="Helvetica" w:cs="Helvetica"/>
          <w:i/>
          <w:color w:val="000000"/>
        </w:rPr>
        <w:t>Sponsors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618ACE71" w14:textId="5C72DDA6" w:rsidR="008F4D0B" w:rsidRPr="008F4D0B" w:rsidRDefault="0065049A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Reviewed </w:t>
      </w:r>
      <w:r w:rsidR="00103C4C">
        <w:rPr>
          <w:rFonts w:ascii="Helvetica" w:hAnsi="Helvetica" w:cs="Helvetica"/>
          <w:i/>
          <w:color w:val="000000"/>
        </w:rPr>
        <w:t>what is expected from Sponsors</w:t>
      </w:r>
      <w:r w:rsidR="002053F8">
        <w:rPr>
          <w:rFonts w:ascii="Helvetica" w:hAnsi="Helvetica" w:cs="Helvetica"/>
          <w:i/>
          <w:color w:val="000000"/>
        </w:rPr>
        <w:t xml:space="preserve"> </w:t>
      </w:r>
      <w:r w:rsidR="00103C4C">
        <w:rPr>
          <w:rFonts w:ascii="Helvetica" w:hAnsi="Helvetica" w:cs="Helvetica"/>
          <w:i/>
          <w:color w:val="000000"/>
        </w:rPr>
        <w:t>to plan milestones</w:t>
      </w:r>
      <w:r w:rsidR="00B9323C">
        <w:rPr>
          <w:rFonts w:ascii="Helvetica" w:hAnsi="Helvetica" w:cs="Helvetica"/>
          <w:i/>
          <w:color w:val="000000"/>
        </w:rPr>
        <w:t xml:space="preserve"> –</w:t>
      </w:r>
      <w:r w:rsidR="008F4D0B">
        <w:rPr>
          <w:rFonts w:ascii="Helvetica" w:hAnsi="Helvetica" w:cs="Helvetica"/>
          <w:i/>
          <w:color w:val="000000"/>
        </w:rPr>
        <w:t xml:space="preserve"> </w:t>
      </w:r>
      <w:r w:rsidR="00B9323C"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251EB60B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263A9A8A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3147721B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1CF144B6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B1C334A" w14:textId="77777777" w:rsidR="00DF5501" w:rsidRDefault="00B9323C" w:rsidP="00DF550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Design the front end of the website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DF5501"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6EE5B7DB" w14:textId="6803EE45"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 – </w:t>
      </w:r>
      <w:r w:rsidR="00DF5501">
        <w:rPr>
          <w:rFonts w:ascii="Helvetica" w:hAnsi="Helvetica" w:cs="Helvetica"/>
          <w:i/>
          <w:color w:val="000000"/>
        </w:rPr>
        <w:t>Sep 17, 2021</w:t>
      </w:r>
    </w:p>
    <w:p w14:paraId="3E12A471" w14:textId="77777777" w:rsidR="00DF5501" w:rsidRDefault="00DF5501" w:rsidP="00DF550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Watch python tutorials on how to use flask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7DCB402B" w14:textId="73C65717" w:rsid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– </w:t>
      </w:r>
      <w:r w:rsidR="00DF5501">
        <w:rPr>
          <w:rFonts w:ascii="Helvetica" w:hAnsi="Helvetica" w:cs="Helvetica"/>
          <w:i/>
          <w:color w:val="000000"/>
        </w:rPr>
        <w:t>October 31, 2021</w:t>
      </w:r>
    </w:p>
    <w:p w14:paraId="1B080C49" w14:textId="785D014F" w:rsidR="002053F8" w:rsidRDefault="002053F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Have a Grasp on </w:t>
      </w:r>
      <w:proofErr w:type="gramStart"/>
      <w:r>
        <w:rPr>
          <w:rFonts w:ascii="Helvetica" w:hAnsi="Helvetica" w:cs="Helvetica"/>
          <w:i/>
          <w:color w:val="000000"/>
        </w:rPr>
        <w:t>AWS</w:t>
      </w:r>
      <w:proofErr w:type="gramEnd"/>
    </w:p>
    <w:p w14:paraId="2308213F" w14:textId="4DE6ECD1" w:rsidR="002053F8" w:rsidRDefault="002053F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- Sept 30</w:t>
      </w:r>
      <w:r w:rsidRPr="002053F8">
        <w:rPr>
          <w:rFonts w:ascii="Helvetica" w:hAnsi="Helvetica" w:cs="Helvetica"/>
          <w:i/>
          <w:color w:val="000000"/>
          <w:vertAlign w:val="superscript"/>
        </w:rPr>
        <w:t>th</w:t>
      </w:r>
      <w:r>
        <w:rPr>
          <w:rFonts w:ascii="Helvetica" w:hAnsi="Helvetica" w:cs="Helvetica"/>
          <w:i/>
          <w:color w:val="000000"/>
        </w:rPr>
        <w:t>, 2021</w:t>
      </w:r>
    </w:p>
    <w:p w14:paraId="048F885A" w14:textId="596244AE" w:rsidR="002053F8" w:rsidRDefault="002053F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Have Prototype Finished before End of Semester</w:t>
      </w:r>
    </w:p>
    <w:p w14:paraId="29F1A579" w14:textId="328FC118" w:rsidR="002053F8" w:rsidRDefault="002053F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- </w:t>
      </w:r>
      <w:proofErr w:type="gramStart"/>
      <w:r>
        <w:rPr>
          <w:rFonts w:ascii="Helvetica" w:hAnsi="Helvetica" w:cs="Helvetica"/>
          <w:i/>
          <w:color w:val="000000"/>
        </w:rPr>
        <w:t>December,</w:t>
      </w:r>
      <w:proofErr w:type="gramEnd"/>
      <w:r>
        <w:rPr>
          <w:rFonts w:ascii="Helvetica" w:hAnsi="Helvetica" w:cs="Helvetica"/>
          <w:i/>
          <w:color w:val="000000"/>
        </w:rPr>
        <w:t xml:space="preserve"> 2021</w:t>
      </w:r>
    </w:p>
    <w:p w14:paraId="4FEF91A8" w14:textId="77777777" w:rsidR="002053F8" w:rsidRDefault="002053F8" w:rsidP="002053F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14:paraId="56D99217" w14:textId="77777777" w:rsidR="002053F8" w:rsidRPr="008F4D0B" w:rsidRDefault="002053F8" w:rsidP="002053F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14:paraId="7969BC4F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86A2B4B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7918B2DE" w14:textId="6814335B" w:rsidR="008F4D0B" w:rsidRPr="002053F8" w:rsidRDefault="00103C4C" w:rsidP="00372846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Need to do more AWS research</w:t>
      </w:r>
      <w:r w:rsidR="008F4D0B" w:rsidRPr="00DF5501">
        <w:rPr>
          <w:rFonts w:ascii="Helvetica" w:hAnsi="Helvetica" w:cs="Helvetica"/>
          <w:i/>
          <w:color w:val="000000"/>
        </w:rPr>
        <w:t xml:space="preserve">– </w:t>
      </w:r>
      <w:r w:rsidR="00DF5501" w:rsidRPr="00DF5501">
        <w:rPr>
          <w:rFonts w:ascii="Helvetica" w:hAnsi="Helvetica" w:cs="Helvetica"/>
          <w:i/>
          <w:color w:val="000000"/>
        </w:rPr>
        <w:t xml:space="preserve">Karim Mahmoud, Jonathan Fung, Taylor Tran, </w:t>
      </w:r>
      <w:proofErr w:type="spellStart"/>
      <w:r w:rsidR="00DF5501" w:rsidRPr="00DF5501">
        <w:rPr>
          <w:rFonts w:ascii="Helvetica" w:hAnsi="Helvetica" w:cs="Helvetica"/>
          <w:i/>
          <w:color w:val="000000"/>
        </w:rPr>
        <w:t>Sanidhya</w:t>
      </w:r>
      <w:proofErr w:type="spellEnd"/>
      <w:r w:rsidR="002053F8" w:rsidRPr="002053F8">
        <w:rPr>
          <w:rFonts w:ascii="Helvetica" w:hAnsi="Helvetica" w:cs="Helvetica"/>
          <w:i/>
          <w:color w:val="000000"/>
        </w:rPr>
        <w:t xml:space="preserve"> </w:t>
      </w:r>
      <w:r w:rsidR="002053F8">
        <w:rPr>
          <w:rFonts w:ascii="Helvetica" w:hAnsi="Helvetica" w:cs="Helvetica"/>
          <w:i/>
          <w:color w:val="000000"/>
        </w:rPr>
        <w:t>Desai</w:t>
      </w:r>
    </w:p>
    <w:p w14:paraId="2379A670" w14:textId="77777777" w:rsidR="00103C4C" w:rsidRPr="002053F8" w:rsidRDefault="00103C4C" w:rsidP="00103C4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Need a detailed design of our system components and how they interact</w:t>
      </w:r>
      <w:r w:rsidRPr="00DF5501">
        <w:rPr>
          <w:rFonts w:ascii="Helvetica" w:hAnsi="Helvetica" w:cs="Helvetica"/>
          <w:i/>
          <w:color w:val="000000"/>
        </w:rPr>
        <w:t xml:space="preserve">– Karim Mahmoud, Jonathan Fung, Taylor Tran, </w:t>
      </w:r>
      <w:proofErr w:type="spellStart"/>
      <w:r w:rsidRPr="00DF5501">
        <w:rPr>
          <w:rFonts w:ascii="Helvetica" w:hAnsi="Helvetica" w:cs="Helvetica"/>
          <w:i/>
          <w:color w:val="000000"/>
        </w:rPr>
        <w:t>Sanidhya</w:t>
      </w:r>
      <w:proofErr w:type="spellEnd"/>
      <w:r w:rsidRPr="002053F8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Desai</w:t>
      </w:r>
    </w:p>
    <w:p w14:paraId="75EB7594" w14:textId="0CF2EE95" w:rsidR="00103C4C" w:rsidRPr="00103C4C" w:rsidRDefault="00103C4C" w:rsidP="00103C4C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14:paraId="349D9296" w14:textId="24165A8D" w:rsidR="002053F8" w:rsidRPr="00DF5501" w:rsidRDefault="002053F8" w:rsidP="002053F8">
      <w:pPr>
        <w:pStyle w:val="NormalWeb"/>
        <w:tabs>
          <w:tab w:val="left" w:pos="360"/>
        </w:tabs>
        <w:spacing w:before="0" w:beforeAutospacing="0" w:after="0" w:afterAutospacing="0"/>
        <w:ind w:left="720"/>
        <w:rPr>
          <w:rFonts w:ascii="Helvetica" w:hAnsi="Helvetica" w:cs="Helvetica"/>
          <w:color w:val="000000"/>
        </w:rPr>
      </w:pPr>
    </w:p>
    <w:sectPr w:rsidR="002053F8" w:rsidRPr="00DF5501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51BE" w14:textId="77777777" w:rsidR="004019F4" w:rsidRDefault="004019F4" w:rsidP="00110679">
      <w:pPr>
        <w:spacing w:after="0" w:line="240" w:lineRule="auto"/>
      </w:pPr>
      <w:r>
        <w:separator/>
      </w:r>
    </w:p>
  </w:endnote>
  <w:endnote w:type="continuationSeparator" w:id="0">
    <w:p w14:paraId="18E1A6D2" w14:textId="77777777" w:rsidR="004019F4" w:rsidRDefault="004019F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9A9B" w14:textId="77777777" w:rsidR="00F15F74" w:rsidRDefault="00F15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DD0C" w14:textId="77777777" w:rsidR="00F15F74" w:rsidRDefault="00F15F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9924" w14:textId="77777777" w:rsidR="00F15F74" w:rsidRDefault="00F15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A9DA" w14:textId="77777777" w:rsidR="004019F4" w:rsidRDefault="004019F4" w:rsidP="00110679">
      <w:pPr>
        <w:spacing w:after="0" w:line="240" w:lineRule="auto"/>
      </w:pPr>
      <w:r>
        <w:separator/>
      </w:r>
    </w:p>
  </w:footnote>
  <w:footnote w:type="continuationSeparator" w:id="0">
    <w:p w14:paraId="57B7C54F" w14:textId="77777777" w:rsidR="004019F4" w:rsidRDefault="004019F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9718" w14:textId="77777777" w:rsidR="00F15F74" w:rsidRDefault="00F15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811A" w14:textId="77777777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  -  Project name</w:t>
    </w:r>
  </w:p>
  <w:p w14:paraId="177B8D6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79EB67ED" w14:textId="77777777" w:rsidR="00110679" w:rsidRPr="008F4D0B" w:rsidRDefault="008F4D0B" w:rsidP="00110679">
    <w:pPr>
      <w:pStyle w:val="Header"/>
      <w:jc w:val="center"/>
      <w:rPr>
        <w:i/>
        <w:sz w:val="24"/>
        <w:szCs w:val="24"/>
      </w:rPr>
    </w:pPr>
    <w:r w:rsidRPr="008F4D0B">
      <w:rPr>
        <w:i/>
        <w:sz w:val="24"/>
        <w:szCs w:val="24"/>
      </w:rPr>
      <w:t>Date</w:t>
    </w:r>
  </w:p>
  <w:p w14:paraId="56FED6F2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0D1511" wp14:editId="6BEDE7E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EB51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8A61" w14:textId="77777777" w:rsidR="00F15F74" w:rsidRDefault="00F15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3F"/>
    <w:rsid w:val="00103C4C"/>
    <w:rsid w:val="001062DD"/>
    <w:rsid w:val="00110679"/>
    <w:rsid w:val="0013663F"/>
    <w:rsid w:val="002053F8"/>
    <w:rsid w:val="002A7A77"/>
    <w:rsid w:val="00385B39"/>
    <w:rsid w:val="004019F4"/>
    <w:rsid w:val="0065049A"/>
    <w:rsid w:val="00671386"/>
    <w:rsid w:val="00814AEF"/>
    <w:rsid w:val="008F4D0B"/>
    <w:rsid w:val="00AB6123"/>
    <w:rsid w:val="00AD3211"/>
    <w:rsid w:val="00B9323C"/>
    <w:rsid w:val="00C17343"/>
    <w:rsid w:val="00C82ACA"/>
    <w:rsid w:val="00CD1F18"/>
    <w:rsid w:val="00CE428E"/>
    <w:rsid w:val="00DF5501"/>
    <w:rsid w:val="00E856E4"/>
    <w:rsid w:val="00F15F74"/>
    <w:rsid w:val="00F573AC"/>
    <w:rsid w:val="00FC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C5A76"/>
  <w15:chartTrackingRefBased/>
  <w15:docId w15:val="{61C6560D-E29C-5348-9D77-2A6F54A0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ngb\Desktop\College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C:\Users\fungb\Desktop\College\Status Reports.dotx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Mahmoud, Karim Nasr</dc:creator>
  <cp:keywords/>
  <dc:description/>
  <cp:lastModifiedBy>Taylor Tran</cp:lastModifiedBy>
  <cp:revision>2</cp:revision>
  <dcterms:created xsi:type="dcterms:W3CDTF">2021-09-14T19:21:00Z</dcterms:created>
  <dcterms:modified xsi:type="dcterms:W3CDTF">2021-09-14T19:21:00Z</dcterms:modified>
</cp:coreProperties>
</file>